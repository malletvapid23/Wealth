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3000"/>
        <w:gridCol w:w="3001"/>
        <w:gridCol w:w="1199"/>
        <w:gridCol w:w="1800"/>
      </w:tblGrid>
      <w:tr w:rsidR="00B73D35">
        <w:tc>
          <w:tcPr>
            <w:tcW w:w="4000" w:type="pct"/>
            <w:gridSpan w:val="3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0CC4BDC793D049BF8A81DB03DBC03A0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B73D35" w:rsidRDefault="00270CE2">
                <w:pPr>
                  <w:pStyle w:val="Name"/>
                  <w:ind w:left="0" w:right="0"/>
                </w:pPr>
                <w:proofErr w:type="spellStart"/>
                <w:r>
                  <w:t>forCrowd</w:t>
                </w:r>
                <w:proofErr w:type="spellEnd"/>
                <w:r>
                  <w:t xml:space="preserve"> Foundation</w:t>
                </w:r>
              </w:p>
            </w:sdtContent>
          </w:sdt>
          <w:p w:rsidR="00B73D35" w:rsidRDefault="00B73D35" w:rsidP="00270CE2">
            <w:pPr>
              <w:pStyle w:val="NoSpacing"/>
              <w:ind w:left="0" w:right="0"/>
            </w:pPr>
          </w:p>
        </w:tc>
        <w:tc>
          <w:tcPr>
            <w:tcW w:w="1000" w:type="pct"/>
            <w:vAlign w:val="center"/>
          </w:tcPr>
          <w:p w:rsidR="00B73D35" w:rsidRDefault="00A3504C">
            <w:pPr>
              <w:pStyle w:val="NoSpacing"/>
              <w:ind w:left="0" w:righ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15B5102" wp14:editId="573FAF83">
                  <wp:extent cx="329184" cy="3291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CE2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tc>
          <w:tcPr>
            <w:tcW w:w="1667" w:type="pct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Name:</w:t>
            </w:r>
          </w:p>
        </w:tc>
        <w:tc>
          <w:tcPr>
            <w:tcW w:w="1667" w:type="pct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Project Name:</w:t>
            </w:r>
          </w:p>
        </w:tc>
        <w:tc>
          <w:tcPr>
            <w:tcW w:w="1666" w:type="pct"/>
            <w:gridSpan w:val="2"/>
            <w:vAlign w:val="bottom"/>
          </w:tcPr>
          <w:p w:rsidR="00270CE2" w:rsidRDefault="00270CE2" w:rsidP="00270CE2">
            <w:pPr>
              <w:pStyle w:val="FormHeading"/>
              <w:ind w:left="0" w:right="0"/>
            </w:pPr>
            <w:r>
              <w:t>Date:</w:t>
            </w:r>
          </w:p>
        </w:tc>
      </w:tr>
      <w:tr w:rsidR="00270CE2">
        <w:tblPrEx>
          <w:tblBorders>
            <w:bottom w:val="single" w:sz="4" w:space="0" w:color="F79595" w:themeColor="accent1" w:themeTint="99"/>
          </w:tblBorders>
          <w:tblCellMar>
            <w:bottom w:w="0" w:type="dxa"/>
          </w:tblCellMar>
        </w:tblPrEx>
        <w:sdt>
          <w:sdtPr>
            <w:id w:val="2016493368"/>
            <w:placeholder>
              <w:docPart w:val="7F565AF616A24182BA6B697FEC05EAFA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667" w:type="pct"/>
              </w:tcPr>
              <w:p w:rsidR="00270CE2" w:rsidRDefault="00270CE2" w:rsidP="00270CE2">
                <w:pPr>
                  <w:spacing w:before="0" w:after="320" w:line="300" w:lineRule="auto"/>
                  <w:ind w:left="0" w:right="0"/>
                </w:pPr>
                <w:r>
                  <w:t>[Customer Name]</w:t>
                </w:r>
              </w:p>
            </w:tc>
          </w:sdtContent>
        </w:sdt>
        <w:tc>
          <w:tcPr>
            <w:tcW w:w="1667" w:type="pct"/>
          </w:tcPr>
          <w:p w:rsidR="00270CE2" w:rsidRDefault="00270CE2" w:rsidP="00270CE2">
            <w:pPr>
              <w:spacing w:before="0" w:after="320" w:line="300" w:lineRule="auto"/>
              <w:ind w:left="0" w:right="0"/>
            </w:pPr>
            <w:r>
              <w:t>Wealth Economy</w:t>
            </w:r>
          </w:p>
        </w:tc>
        <w:tc>
          <w:tcPr>
            <w:tcW w:w="1666" w:type="pct"/>
            <w:gridSpan w:val="2"/>
          </w:tcPr>
          <w:p w:rsidR="00270CE2" w:rsidRDefault="008D32FA" w:rsidP="00270CE2">
            <w:pPr>
              <w:spacing w:before="0" w:after="320" w:line="300" w:lineRule="auto"/>
              <w:ind w:left="0" w:right="0"/>
            </w:pPr>
            <w:sdt>
              <w:sdtPr>
                <w:alias w:val="Survey Date"/>
                <w:tag w:val=""/>
                <w:id w:val="1143002302"/>
                <w:placeholder>
                  <w:docPart w:val="101E466692674EF1A66B193B56B0D977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70CE2">
                  <w:t>[Date]</w:t>
                </w:r>
              </w:sdtContent>
            </w:sdt>
          </w:p>
        </w:tc>
      </w:tr>
    </w:tbl>
    <w:p w:rsidR="00811FAF" w:rsidRDefault="005329BC" w:rsidP="00811FAF">
      <w:pPr>
        <w:pStyle w:val="Heading1"/>
        <w:numPr>
          <w:ilvl w:val="0"/>
          <w:numId w:val="0"/>
        </w:numPr>
      </w:pPr>
      <w:r>
        <w:t>Is the article easy to understand?</w:t>
      </w:r>
    </w:p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81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Prologue</w:t>
            </w:r>
          </w:p>
        </w:tc>
        <w:sdt>
          <w:sdtPr>
            <w:id w:val="16632031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180630146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75054430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538051099"/>
        <w:placeholder>
          <w:docPart w:val="6993CACF3E6F474AA0705F7E156E396B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>
              <w:t>Introduction</w:t>
            </w:r>
          </w:p>
        </w:tc>
        <w:sdt>
          <w:sdtPr>
            <w:id w:val="-63579644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6712535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27695663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566000010"/>
        <w:placeholder>
          <w:docPart w:val="230FF34D19EB47CC9C177B5CF14A69C3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bookmarkStart w:id="0" w:name="_GoBack"/>
            <w:bookmarkEnd w:id="0"/>
            <w:r w:rsidRPr="00333378">
              <w:t>Basics</w:t>
            </w:r>
          </w:p>
        </w:tc>
        <w:sdt>
          <w:sdtPr>
            <w:id w:val="60801565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162573193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31866119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603420070"/>
        <w:placeholder>
          <w:docPart w:val="90333829582542FB8CF517ED94835149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5405ED" w:rsidP="00333378">
            <w:pPr>
              <w:keepNext/>
            </w:pPr>
            <w:r>
              <w:t>Priority</w:t>
            </w:r>
            <w:r w:rsidR="00333378">
              <w:t xml:space="preserve"> Index</w:t>
            </w:r>
          </w:p>
        </w:tc>
        <w:sdt>
          <w:sdtPr>
            <w:id w:val="21160902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102984101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-160077867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2046669121"/>
        <w:placeholder>
          <w:docPart w:val="AEC21D76A057479F8879FB04BAEABB59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Knowledge Index</w:t>
            </w:r>
          </w:p>
        </w:tc>
        <w:sdt>
          <w:sdtPr>
            <w:id w:val="-19107232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28193778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13590061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278177720"/>
        <w:placeholder>
          <w:docPart w:val="0F0B230A25D946848C77259C43A498F4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811FAF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811FAF" w:rsidRDefault="00333378" w:rsidP="00BA7BF2">
            <w:pPr>
              <w:keepNext/>
            </w:pPr>
            <w:r w:rsidRPr="00333378">
              <w:t>Total Cost Index</w:t>
            </w:r>
          </w:p>
        </w:tc>
        <w:sdt>
          <w:sdtPr>
            <w:id w:val="-17733854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811FAF" w:rsidRDefault="00811FAF" w:rsidP="00BA7BF2">
            <w:pPr>
              <w:keepNext/>
            </w:pPr>
            <w:r>
              <w:t>Yes</w:t>
            </w:r>
          </w:p>
        </w:tc>
        <w:sdt>
          <w:sdtPr>
            <w:id w:val="-13684430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811FAF" w:rsidRDefault="00811FAF" w:rsidP="00BA7BF2">
            <w:pPr>
              <w:keepNext/>
            </w:pPr>
            <w:r>
              <w:t>No</w:t>
            </w:r>
          </w:p>
        </w:tc>
        <w:sdt>
          <w:sdtPr>
            <w:id w:val="105295972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811FAF" w:rsidRDefault="00811FAF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811FAF" w:rsidRDefault="00811FAF" w:rsidP="00BA7BF2">
            <w:pPr>
              <w:keepNext/>
            </w:pPr>
            <w:r>
              <w:t>Somewhat</w:t>
            </w:r>
          </w:p>
        </w:tc>
      </w:tr>
    </w:tbl>
    <w:sdt>
      <w:sdtPr>
        <w:id w:val="-1665544683"/>
        <w:placeholder>
          <w:docPart w:val="D0A6D8AC3E8145C680011161366CCA1C"/>
        </w:placeholder>
        <w:temporary/>
        <w:showingPlcHdr/>
        <w15:appearance w15:val="hidden"/>
        <w:text/>
      </w:sdtPr>
      <w:sdtEndPr/>
      <w:sdtContent>
        <w:p w:rsidR="00811FAF" w:rsidRDefault="00811FAF" w:rsidP="00811FAF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5405ED" w:rsidP="00BA7BF2">
            <w:pPr>
              <w:keepNext/>
            </w:pPr>
            <w:r>
              <w:t>All in One</w:t>
            </w:r>
          </w:p>
        </w:tc>
        <w:sdt>
          <w:sdtPr>
            <w:id w:val="-18618869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20271332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-194576474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1371346190"/>
        <w:placeholder>
          <w:docPart w:val="3EF3C8848A0347DBA71DA761EB7B4649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5405ED" w:rsidP="007C74AC">
            <w:pPr>
              <w:keepNext/>
            </w:pPr>
            <w:r>
              <w:t>Implementation</w:t>
            </w:r>
          </w:p>
        </w:tc>
        <w:sdt>
          <w:sdtPr>
            <w:id w:val="23428707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164912206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39210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1004786811"/>
        <w:placeholder>
          <w:docPart w:val="FE3CBB0E89EF4EB9B65140F3EAAD9E28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333378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333378" w:rsidRDefault="005405ED" w:rsidP="00BA7BF2">
            <w:pPr>
              <w:keepNext/>
            </w:pPr>
            <w:r>
              <w:t>Reason</w:t>
            </w:r>
          </w:p>
        </w:tc>
        <w:sdt>
          <w:sdtPr>
            <w:id w:val="14406422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333378" w:rsidRDefault="00333378" w:rsidP="00BA7BF2">
            <w:pPr>
              <w:keepNext/>
            </w:pPr>
            <w:r>
              <w:t>Yes</w:t>
            </w:r>
          </w:p>
        </w:tc>
        <w:sdt>
          <w:sdtPr>
            <w:id w:val="-79714764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333378" w:rsidRDefault="00333378" w:rsidP="00BA7BF2">
            <w:pPr>
              <w:keepNext/>
            </w:pPr>
            <w:r>
              <w:t>No</w:t>
            </w:r>
          </w:p>
        </w:tc>
        <w:sdt>
          <w:sdtPr>
            <w:id w:val="176964956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333378" w:rsidRDefault="00333378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333378" w:rsidRDefault="00333378" w:rsidP="00BA7BF2">
            <w:pPr>
              <w:keepNext/>
            </w:pPr>
            <w:r>
              <w:t>Somewhat</w:t>
            </w:r>
          </w:p>
        </w:tc>
      </w:tr>
    </w:tbl>
    <w:sdt>
      <w:sdtPr>
        <w:id w:val="580954984"/>
        <w:placeholder>
          <w:docPart w:val="DC61A1F8499142D187616108073E908F"/>
        </w:placeholder>
        <w:temporary/>
        <w:showingPlcHdr/>
        <w15:appearance w15:val="hidden"/>
        <w:text/>
      </w:sdtPr>
      <w:sdtEndPr/>
      <w:sdtContent>
        <w:p w:rsidR="00333378" w:rsidRDefault="00333378" w:rsidP="00333378">
          <w:r>
            <w:t>[Add your comments here.]</w:t>
          </w:r>
        </w:p>
      </w:sdtContent>
    </w:sdt>
    <w:p w:rsidR="007C74AC" w:rsidRDefault="007C74AC" w:rsidP="007C74AC">
      <w:pPr>
        <w:pStyle w:val="Heading1"/>
        <w:numPr>
          <w:ilvl w:val="0"/>
          <w:numId w:val="0"/>
        </w:numPr>
      </w:pPr>
      <w:r>
        <w:lastRenderedPageBreak/>
        <w:t>And how about overall?</w:t>
      </w:r>
    </w:p>
    <w:tbl>
      <w:tblPr>
        <w:tblStyle w:val="SurveyTable"/>
        <w:tblW w:w="4814" w:type="pct"/>
        <w:tblLook w:val="04A0" w:firstRow="1" w:lastRow="0" w:firstColumn="1" w:lastColumn="0" w:noHBand="0" w:noVBand="1"/>
        <w:tblDescription w:val="Survey"/>
      </w:tblPr>
      <w:tblGrid>
        <w:gridCol w:w="1881"/>
        <w:gridCol w:w="335"/>
        <w:gridCol w:w="1881"/>
        <w:gridCol w:w="334"/>
        <w:gridCol w:w="1950"/>
        <w:gridCol w:w="336"/>
        <w:gridCol w:w="1948"/>
      </w:tblGrid>
      <w:tr w:rsidR="007C74AC" w:rsidTr="00BA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5" w:type="pct"/>
          </w:tcPr>
          <w:p w:rsidR="007C74AC" w:rsidRDefault="007C74AC" w:rsidP="00BA7BF2">
            <w:pPr>
              <w:keepNext/>
            </w:pPr>
            <w:r>
              <w:t>Overall</w:t>
            </w:r>
          </w:p>
        </w:tc>
        <w:sdt>
          <w:sdtPr>
            <w:id w:val="-40498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5" w:type="pct"/>
          </w:tcPr>
          <w:p w:rsidR="007C74AC" w:rsidRDefault="007C74AC" w:rsidP="00BA7BF2">
            <w:pPr>
              <w:keepNext/>
            </w:pPr>
            <w:r>
              <w:t>Yes</w:t>
            </w:r>
          </w:p>
        </w:tc>
        <w:sdt>
          <w:sdtPr>
            <w:id w:val="18085852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3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5" w:type="pct"/>
          </w:tcPr>
          <w:p w:rsidR="007C74AC" w:rsidRDefault="007C74AC" w:rsidP="00BA7BF2">
            <w:pPr>
              <w:keepNext/>
            </w:pPr>
            <w:r>
              <w:t>No</w:t>
            </w:r>
          </w:p>
        </w:tc>
        <w:sdt>
          <w:sdtPr>
            <w:id w:val="130358303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4" w:type="pct"/>
              </w:tcPr>
              <w:p w:rsidR="007C74AC" w:rsidRDefault="007C74AC" w:rsidP="00BA7BF2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124" w:type="pct"/>
          </w:tcPr>
          <w:p w:rsidR="007C74AC" w:rsidRDefault="007C74AC" w:rsidP="00BA7BF2">
            <w:pPr>
              <w:keepNext/>
            </w:pPr>
            <w:r>
              <w:t>Somewhat</w:t>
            </w:r>
          </w:p>
        </w:tc>
      </w:tr>
    </w:tbl>
    <w:sdt>
      <w:sdtPr>
        <w:id w:val="1904251805"/>
        <w:placeholder>
          <w:docPart w:val="BDD175AAD42F4A95B0C4B0A966FBD70B"/>
        </w:placeholder>
        <w:temporary/>
        <w:showingPlcHdr/>
        <w15:appearance w15:val="hidden"/>
        <w:text/>
      </w:sdtPr>
      <w:sdtEndPr/>
      <w:sdtContent>
        <w:p w:rsidR="007C74AC" w:rsidRDefault="007C74AC" w:rsidP="007C74AC">
          <w:r>
            <w:t>[Add your comments here.]</w:t>
          </w:r>
        </w:p>
      </w:sdtContent>
    </w:sdt>
    <w:p w:rsidR="00CF2507" w:rsidRDefault="00CF2507" w:rsidP="00CF2507">
      <w:pPr>
        <w:pStyle w:val="Heading1"/>
        <w:numPr>
          <w:ilvl w:val="0"/>
          <w:numId w:val="0"/>
        </w:numPr>
      </w:pPr>
      <w:r>
        <w:t xml:space="preserve">What is the most important issue </w:t>
      </w:r>
      <w:r w:rsidR="00DB665B">
        <w:t xml:space="preserve">in </w:t>
      </w:r>
      <w:r>
        <w:t>the project, which part should be improved next?</w:t>
      </w:r>
    </w:p>
    <w:sdt>
      <w:sdtPr>
        <w:id w:val="-283963157"/>
        <w:placeholder>
          <w:docPart w:val="08A30AC3080844EC8916372FB1B9F52A"/>
        </w:placeholder>
        <w:temporary/>
        <w:showingPlcHdr/>
        <w15:appearance w15:val="hidden"/>
        <w:text/>
      </w:sdtPr>
      <w:sdtEndPr/>
      <w:sdtContent>
        <w:p w:rsidR="00CF2507" w:rsidRDefault="00CF2507" w:rsidP="00CF2507">
          <w:r>
            <w:t>[Add your comments here.]</w:t>
          </w:r>
        </w:p>
      </w:sdtContent>
    </w:sdt>
    <w:p w:rsidR="00B73D35" w:rsidRDefault="00A3504C" w:rsidP="00CF2507">
      <w:pPr>
        <w:pStyle w:val="Closing"/>
      </w:pPr>
      <w:r>
        <w:t>Thank you very much for taking the time to complete this survey. Your feedback is valued and very much appreciated!</w:t>
      </w:r>
    </w:p>
    <w:p w:rsidR="005405ED" w:rsidRPr="005405ED" w:rsidRDefault="005405ED" w:rsidP="005405ED"/>
    <w:sectPr w:rsidR="005405ED" w:rsidRPr="005405ED">
      <w:footerReference w:type="default" r:id="rId11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2FA" w:rsidRDefault="008D32FA">
      <w:pPr>
        <w:spacing w:after="0" w:line="240" w:lineRule="auto"/>
      </w:pPr>
      <w:r>
        <w:separator/>
      </w:r>
    </w:p>
  </w:endnote>
  <w:endnote w:type="continuationSeparator" w:id="0">
    <w:p w:rsidR="008D32FA" w:rsidRDefault="008D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D35" w:rsidRDefault="00A3504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B73D35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73D35" w:rsidRDefault="00A3504C">
                                <w:pPr>
                                  <w:pStyle w:val="Footer"/>
                                </w:pPr>
                                <w:r>
                                  <w:t xml:space="preserve">Customer Satisfaction Survey </w:t>
                                </w:r>
                                <w:r>
                                  <w:sym w:font="Wingdings" w:char="F0A0"/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Survey Date"/>
                                    <w:tag w:val=""/>
                                    <w:id w:val="-1882771180"/>
                                    <w:placeholder>
                                      <w:docPart w:val="94281EE272774B86BD34822557DC45D9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2-12-1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[Date]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B73D35" w:rsidRDefault="00A3504C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54D3B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B73D35" w:rsidRDefault="00B73D35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B73D35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73D35" w:rsidRDefault="00A3504C">
                          <w:pPr>
                            <w:pStyle w:val="Footer"/>
                          </w:pPr>
                          <w:r>
                            <w:t xml:space="preserve">Customer Satisfaction Survey </w:t>
                          </w:r>
                          <w:r>
                            <w:sym w:font="Wingdings" w:char="F0A0"/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Survey Date"/>
                              <w:tag w:val=""/>
                              <w:id w:val="-1882771180"/>
                              <w:placeholder>
                                <w:docPart w:val="94281EE272774B86BD34822557DC45D9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2-12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[Date]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B73D35" w:rsidRDefault="00A3504C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54D3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B73D35" w:rsidRDefault="00B73D35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2FA" w:rsidRDefault="008D32FA">
      <w:pPr>
        <w:spacing w:after="0" w:line="240" w:lineRule="auto"/>
      </w:pPr>
      <w:r>
        <w:separator/>
      </w:r>
    </w:p>
  </w:footnote>
  <w:footnote w:type="continuationSeparator" w:id="0">
    <w:p w:rsidR="008D32FA" w:rsidRDefault="008D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95FF9"/>
    <w:multiLevelType w:val="multilevel"/>
    <w:tmpl w:val="FE6AD4D6"/>
    <w:styleLink w:val="Survey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 w15:restartNumberingAfterBreak="0">
    <w:nsid w:val="5399570B"/>
    <w:multiLevelType w:val="multilevel"/>
    <w:tmpl w:val="FE6AD4D6"/>
    <w:numStyleLink w:val="Survey"/>
  </w:abstractNum>
  <w:abstractNum w:abstractNumId="6" w15:restartNumberingAfterBreak="0">
    <w:nsid w:val="5D8460BC"/>
    <w:multiLevelType w:val="multilevel"/>
    <w:tmpl w:val="FE6AD4D6"/>
    <w:numStyleLink w:val="Survey"/>
  </w:abstractNum>
  <w:abstractNum w:abstractNumId="7" w15:restartNumberingAfterBreak="0">
    <w:nsid w:val="7203369B"/>
    <w:multiLevelType w:val="multilevel"/>
    <w:tmpl w:val="FE6AD4D6"/>
    <w:numStyleLink w:val="Survey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2"/>
    <w:rsid w:val="00270CE2"/>
    <w:rsid w:val="00333378"/>
    <w:rsid w:val="005329BC"/>
    <w:rsid w:val="005405ED"/>
    <w:rsid w:val="007C74AC"/>
    <w:rsid w:val="00811FAF"/>
    <w:rsid w:val="00832726"/>
    <w:rsid w:val="00854D3B"/>
    <w:rsid w:val="008D32FA"/>
    <w:rsid w:val="00A27AE7"/>
    <w:rsid w:val="00A3504C"/>
    <w:rsid w:val="00B73D35"/>
    <w:rsid w:val="00CF2507"/>
    <w:rsid w:val="00DB665B"/>
    <w:rsid w:val="00E6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ADE09-CBEF-428F-A7A2-6B0F767E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rsid w:val="007C74AC"/>
    <w:pPr>
      <w:spacing w:after="80" w:line="240" w:lineRule="auto"/>
    </w:pPr>
    <w:rPr>
      <w:color w:val="B08B5F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rsid w:val="007C74AC"/>
    <w:pPr>
      <w:spacing w:before="80" w:after="60" w:line="240" w:lineRule="auto"/>
    </w:pPr>
    <w:rPr>
      <w:rFonts w:asciiTheme="majorHAnsi" w:eastAsiaTheme="majorEastAsia" w:hAnsiTheme="majorHAnsi" w:cstheme="majorBidi"/>
      <w:color w:val="B08B5F"/>
    </w:rPr>
  </w:style>
  <w:style w:type="paragraph" w:customStyle="1" w:styleId="Name">
    <w:name w:val="Name"/>
    <w:basedOn w:val="Normal"/>
    <w:uiPriority w:val="3"/>
    <w:qFormat/>
    <w:rsid w:val="007C74AC"/>
    <w:pPr>
      <w:spacing w:before="60" w:after="60" w:line="240" w:lineRule="auto"/>
    </w:pPr>
    <w:rPr>
      <w:rFonts w:asciiTheme="majorHAnsi" w:eastAsiaTheme="majorEastAsia" w:hAnsiTheme="majorHAnsi" w:cstheme="majorBidi"/>
      <w:color w:val="B08B5F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sid w:val="007C74AC"/>
    <w:rPr>
      <w:color w:val="B08B5F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03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18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kan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C4BDC793D049BF8A81DB03DBC0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28C0-BEF9-4B48-99B5-7C4353C1327A}"/>
      </w:docPartPr>
      <w:docPartBody>
        <w:p w:rsidR="00F26A78" w:rsidRDefault="00801EEF">
          <w:pPr>
            <w:pStyle w:val="0CC4BDC793D049BF8A81DB03DBC03A0E"/>
          </w:pPr>
          <w:r>
            <w:t>[Company Name]</w:t>
          </w:r>
        </w:p>
      </w:docPartBody>
    </w:docPart>
    <w:docPart>
      <w:docPartPr>
        <w:name w:val="94281EE272774B86BD34822557DC4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BEF1A-53C3-49D2-8787-7D6FC3CA7FAE}"/>
      </w:docPartPr>
      <w:docPartBody>
        <w:p w:rsidR="00F26A78" w:rsidRDefault="00801EEF">
          <w:pPr>
            <w:pStyle w:val="94281EE272774B86BD34822557DC45D9"/>
          </w:pPr>
          <w:r>
            <w:t>[Date]</w:t>
          </w:r>
        </w:p>
      </w:docPartBody>
    </w:docPart>
    <w:docPart>
      <w:docPartPr>
        <w:name w:val="7F565AF616A24182BA6B697FEC05E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1A248-7D95-48D1-8FD9-4F57FFB76F70}"/>
      </w:docPartPr>
      <w:docPartBody>
        <w:p w:rsidR="00F26A78" w:rsidRDefault="00742965" w:rsidP="00742965">
          <w:pPr>
            <w:pStyle w:val="7F565AF616A24182BA6B697FEC05EAFA"/>
          </w:pPr>
          <w:r>
            <w:t>[Customer Name]</w:t>
          </w:r>
        </w:p>
      </w:docPartBody>
    </w:docPart>
    <w:docPart>
      <w:docPartPr>
        <w:name w:val="101E466692674EF1A66B193B56B0D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3F54D-D50C-4607-A830-5FA3D074B5B4}"/>
      </w:docPartPr>
      <w:docPartBody>
        <w:p w:rsidR="00F26A78" w:rsidRDefault="00742965" w:rsidP="00742965">
          <w:pPr>
            <w:pStyle w:val="101E466692674EF1A66B193B56B0D977"/>
          </w:pPr>
          <w:r>
            <w:t>[Date]</w:t>
          </w:r>
        </w:p>
      </w:docPartBody>
    </w:docPart>
    <w:docPart>
      <w:docPartPr>
        <w:name w:val="6993CACF3E6F474AA0705F7E156E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E1589-3E37-41BD-A890-000DFC93F4E2}"/>
      </w:docPartPr>
      <w:docPartBody>
        <w:p w:rsidR="00F26A78" w:rsidRDefault="00742965" w:rsidP="00742965">
          <w:pPr>
            <w:pStyle w:val="6993CACF3E6F474AA0705F7E156E396B"/>
          </w:pPr>
          <w:r>
            <w:t>[Add your comments here.]</w:t>
          </w:r>
        </w:p>
      </w:docPartBody>
    </w:docPart>
    <w:docPart>
      <w:docPartPr>
        <w:name w:val="230FF34D19EB47CC9C177B5CF14A6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C4C3-5CD5-490D-8042-1980B08A28AF}"/>
      </w:docPartPr>
      <w:docPartBody>
        <w:p w:rsidR="00F26A78" w:rsidRDefault="00742965" w:rsidP="00742965">
          <w:pPr>
            <w:pStyle w:val="230FF34D19EB47CC9C177B5CF14A69C3"/>
          </w:pPr>
          <w:r>
            <w:t>[Add your comments here.]</w:t>
          </w:r>
        </w:p>
      </w:docPartBody>
    </w:docPart>
    <w:docPart>
      <w:docPartPr>
        <w:name w:val="90333829582542FB8CF517ED94835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D2627-EF5E-4550-841F-9ED1F48B8C3A}"/>
      </w:docPartPr>
      <w:docPartBody>
        <w:p w:rsidR="00F26A78" w:rsidRDefault="00742965" w:rsidP="00742965">
          <w:pPr>
            <w:pStyle w:val="90333829582542FB8CF517ED94835149"/>
          </w:pPr>
          <w:r>
            <w:t>[Add your comments here.]</w:t>
          </w:r>
        </w:p>
      </w:docPartBody>
    </w:docPart>
    <w:docPart>
      <w:docPartPr>
        <w:name w:val="AEC21D76A057479F8879FB04BAEAB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0AE73-3DF7-4112-812B-86548E3A4B25}"/>
      </w:docPartPr>
      <w:docPartBody>
        <w:p w:rsidR="00F26A78" w:rsidRDefault="00742965" w:rsidP="00742965">
          <w:pPr>
            <w:pStyle w:val="AEC21D76A057479F8879FB04BAEABB59"/>
          </w:pPr>
          <w:r>
            <w:t>[Add your comments here.]</w:t>
          </w:r>
        </w:p>
      </w:docPartBody>
    </w:docPart>
    <w:docPart>
      <w:docPartPr>
        <w:name w:val="0F0B230A25D946848C77259C43A4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45D3-0186-492E-B41A-B7C0D980565D}"/>
      </w:docPartPr>
      <w:docPartBody>
        <w:p w:rsidR="00F26A78" w:rsidRDefault="00742965" w:rsidP="00742965">
          <w:pPr>
            <w:pStyle w:val="0F0B230A25D946848C77259C43A498F4"/>
          </w:pPr>
          <w:r>
            <w:t>[Add your comments here.]</w:t>
          </w:r>
        </w:p>
      </w:docPartBody>
    </w:docPart>
    <w:docPart>
      <w:docPartPr>
        <w:name w:val="D0A6D8AC3E8145C680011161366CC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39038-116E-4C4D-B0C0-2AF8468C4600}"/>
      </w:docPartPr>
      <w:docPartBody>
        <w:p w:rsidR="00F26A78" w:rsidRDefault="00742965" w:rsidP="00742965">
          <w:pPr>
            <w:pStyle w:val="D0A6D8AC3E8145C680011161366CCA1C"/>
          </w:pPr>
          <w:r>
            <w:t>[Add your comments here.]</w:t>
          </w:r>
        </w:p>
      </w:docPartBody>
    </w:docPart>
    <w:docPart>
      <w:docPartPr>
        <w:name w:val="3EF3C8848A0347DBA71DA761EB7B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5356-6A66-4968-9C25-BB567F5FDBEC}"/>
      </w:docPartPr>
      <w:docPartBody>
        <w:p w:rsidR="00F26A78" w:rsidRDefault="00742965" w:rsidP="00742965">
          <w:pPr>
            <w:pStyle w:val="3EF3C8848A0347DBA71DA761EB7B4649"/>
          </w:pPr>
          <w:r>
            <w:t>[Add your comments here.]</w:t>
          </w:r>
        </w:p>
      </w:docPartBody>
    </w:docPart>
    <w:docPart>
      <w:docPartPr>
        <w:name w:val="FE3CBB0E89EF4EB9B65140F3EAAD9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73DB-CD9D-48AB-80BE-68F21BE5A51E}"/>
      </w:docPartPr>
      <w:docPartBody>
        <w:p w:rsidR="00F26A78" w:rsidRDefault="00742965" w:rsidP="00742965">
          <w:pPr>
            <w:pStyle w:val="FE3CBB0E89EF4EB9B65140F3EAAD9E28"/>
          </w:pPr>
          <w:r>
            <w:t>[Add your comments here.]</w:t>
          </w:r>
        </w:p>
      </w:docPartBody>
    </w:docPart>
    <w:docPart>
      <w:docPartPr>
        <w:name w:val="DC61A1F8499142D187616108073E9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11823-C9A6-4E97-B732-D2CCF4F0E517}"/>
      </w:docPartPr>
      <w:docPartBody>
        <w:p w:rsidR="00F26A78" w:rsidRDefault="00742965" w:rsidP="00742965">
          <w:pPr>
            <w:pStyle w:val="DC61A1F8499142D187616108073E908F"/>
          </w:pPr>
          <w:r>
            <w:t>[Add your comments here.]</w:t>
          </w:r>
        </w:p>
      </w:docPartBody>
    </w:docPart>
    <w:docPart>
      <w:docPartPr>
        <w:name w:val="BDD175AAD42F4A95B0C4B0A966FB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ADF1-873C-439E-868A-109918731E5D}"/>
      </w:docPartPr>
      <w:docPartBody>
        <w:p w:rsidR="00F26A78" w:rsidRDefault="00742965" w:rsidP="00742965">
          <w:pPr>
            <w:pStyle w:val="BDD175AAD42F4A95B0C4B0A966FBD70B"/>
          </w:pPr>
          <w:r>
            <w:t>[Add your comments here.]</w:t>
          </w:r>
        </w:p>
      </w:docPartBody>
    </w:docPart>
    <w:docPart>
      <w:docPartPr>
        <w:name w:val="08A30AC3080844EC8916372FB1B9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68FA-92C9-427C-AA74-69476BFB1C0E}"/>
      </w:docPartPr>
      <w:docPartBody>
        <w:p w:rsidR="009B0953" w:rsidRDefault="00F26A78" w:rsidP="00F26A78">
          <w:pPr>
            <w:pStyle w:val="08A30AC3080844EC8916372FB1B9F52A"/>
          </w:pPr>
          <w:r>
            <w:t>[Add your comments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65"/>
    <w:rsid w:val="001B4E46"/>
    <w:rsid w:val="00742965"/>
    <w:rsid w:val="00801EEF"/>
    <w:rsid w:val="009B0953"/>
    <w:rsid w:val="00CF6A71"/>
    <w:rsid w:val="00D13C79"/>
    <w:rsid w:val="00F2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C4BDC793D049BF8A81DB03DBC03A0E">
    <w:name w:val="0CC4BDC793D049BF8A81DB03DBC03A0E"/>
  </w:style>
  <w:style w:type="paragraph" w:customStyle="1" w:styleId="9B2FA9964D5A4D41B316BF22E531CE26">
    <w:name w:val="9B2FA9964D5A4D41B316BF22E531CE26"/>
  </w:style>
  <w:style w:type="paragraph" w:customStyle="1" w:styleId="15C950FFBB9C49D0AEA925824FF8B2F9">
    <w:name w:val="15C950FFBB9C49D0AEA925824FF8B2F9"/>
  </w:style>
  <w:style w:type="paragraph" w:customStyle="1" w:styleId="5347CFC5EA5F49FEB85C42201C9939CF">
    <w:name w:val="5347CFC5EA5F49FEB85C42201C9939CF"/>
  </w:style>
  <w:style w:type="paragraph" w:customStyle="1" w:styleId="2F9BDF8F4CD14AADA24EB08C21B387EE">
    <w:name w:val="2F9BDF8F4CD14AADA24EB08C21B387EE"/>
  </w:style>
  <w:style w:type="paragraph" w:customStyle="1" w:styleId="DBA26A78FA454E548CDE0E3178A75B4D">
    <w:name w:val="DBA26A78FA454E548CDE0E3178A75B4D"/>
  </w:style>
  <w:style w:type="paragraph" w:customStyle="1" w:styleId="94281EE272774B86BD34822557DC45D9">
    <w:name w:val="94281EE272774B86BD34822557DC45D9"/>
  </w:style>
  <w:style w:type="paragraph" w:customStyle="1" w:styleId="7B86EDE718FB416FB69D038D0496C3BB">
    <w:name w:val="7B86EDE718FB416FB69D038D0496C3BB"/>
  </w:style>
  <w:style w:type="paragraph" w:customStyle="1" w:styleId="2F7676C5AE434654B159855A82C92530">
    <w:name w:val="2F7676C5AE434654B159855A82C92530"/>
    <w:rsid w:val="00742965"/>
  </w:style>
  <w:style w:type="paragraph" w:customStyle="1" w:styleId="954254734986491D8378316320368CA4">
    <w:name w:val="954254734986491D8378316320368CA4"/>
    <w:rsid w:val="00742965"/>
  </w:style>
  <w:style w:type="paragraph" w:customStyle="1" w:styleId="7F565AF616A24182BA6B697FEC05EAFA">
    <w:name w:val="7F565AF616A24182BA6B697FEC05EAFA"/>
    <w:rsid w:val="00742965"/>
  </w:style>
  <w:style w:type="paragraph" w:customStyle="1" w:styleId="A8241AC89EA3466FAE600F3E7E67482F">
    <w:name w:val="A8241AC89EA3466FAE600F3E7E67482F"/>
    <w:rsid w:val="00742965"/>
  </w:style>
  <w:style w:type="paragraph" w:customStyle="1" w:styleId="101E466692674EF1A66B193B56B0D977">
    <w:name w:val="101E466692674EF1A66B193B56B0D977"/>
    <w:rsid w:val="00742965"/>
  </w:style>
  <w:style w:type="paragraph" w:customStyle="1" w:styleId="6B635F7F1F7046228C2995F03EC6D54F">
    <w:name w:val="6B635F7F1F7046228C2995F03EC6D54F"/>
    <w:rsid w:val="00742965"/>
  </w:style>
  <w:style w:type="paragraph" w:customStyle="1" w:styleId="7134D9885F80487FBF2F35104227551B">
    <w:name w:val="7134D9885F80487FBF2F35104227551B"/>
    <w:rsid w:val="00742965"/>
  </w:style>
  <w:style w:type="paragraph" w:customStyle="1" w:styleId="5E8BA4350F3A48B1BDFC082D92961C27">
    <w:name w:val="5E8BA4350F3A48B1BDFC082D92961C27"/>
    <w:rsid w:val="00742965"/>
  </w:style>
  <w:style w:type="paragraph" w:customStyle="1" w:styleId="CEE32E6CA5DA4427AA871CFF320A7606">
    <w:name w:val="CEE32E6CA5DA4427AA871CFF320A7606"/>
    <w:rsid w:val="00742965"/>
  </w:style>
  <w:style w:type="paragraph" w:customStyle="1" w:styleId="2934D407EECF47059C7743AA7D62677D">
    <w:name w:val="2934D407EECF47059C7743AA7D62677D"/>
    <w:rsid w:val="00742965"/>
  </w:style>
  <w:style w:type="paragraph" w:customStyle="1" w:styleId="684FCC6D606D4F27B7FAFC0FFCD90CDA">
    <w:name w:val="684FCC6D606D4F27B7FAFC0FFCD90CDA"/>
    <w:rsid w:val="00742965"/>
  </w:style>
  <w:style w:type="paragraph" w:customStyle="1" w:styleId="44DBCEC141424F64A837F3561CF2F015">
    <w:name w:val="44DBCEC141424F64A837F3561CF2F015"/>
    <w:rsid w:val="00742965"/>
  </w:style>
  <w:style w:type="paragraph" w:customStyle="1" w:styleId="2EAF1C54A2BB4760AD74BDB6FC92615A">
    <w:name w:val="2EAF1C54A2BB4760AD74BDB6FC92615A"/>
    <w:rsid w:val="00742965"/>
  </w:style>
  <w:style w:type="paragraph" w:customStyle="1" w:styleId="6B928BD860104844A04A21C5AAD3C166">
    <w:name w:val="6B928BD860104844A04A21C5AAD3C166"/>
    <w:rsid w:val="00742965"/>
  </w:style>
  <w:style w:type="paragraph" w:customStyle="1" w:styleId="3C131C8B886D4F2085ED745F529804A3">
    <w:name w:val="3C131C8B886D4F2085ED745F529804A3"/>
    <w:rsid w:val="00742965"/>
  </w:style>
  <w:style w:type="paragraph" w:customStyle="1" w:styleId="79C092E6F6214065B65A8E37F91C561A">
    <w:name w:val="79C092E6F6214065B65A8E37F91C561A"/>
    <w:rsid w:val="00742965"/>
  </w:style>
  <w:style w:type="paragraph" w:customStyle="1" w:styleId="8B4E63EA4D9C4D9CA81FA0483B181EFF">
    <w:name w:val="8B4E63EA4D9C4D9CA81FA0483B181EFF"/>
    <w:rsid w:val="00742965"/>
  </w:style>
  <w:style w:type="paragraph" w:customStyle="1" w:styleId="DF1BA37D6BFB4A5997FA89DF479C0E9F">
    <w:name w:val="DF1BA37D6BFB4A5997FA89DF479C0E9F"/>
    <w:rsid w:val="00742965"/>
  </w:style>
  <w:style w:type="paragraph" w:customStyle="1" w:styleId="13FC7CA91E8B47AB8148E25E93AE4BC7">
    <w:name w:val="13FC7CA91E8B47AB8148E25E93AE4BC7"/>
    <w:rsid w:val="00742965"/>
  </w:style>
  <w:style w:type="paragraph" w:customStyle="1" w:styleId="D6F00838ACEB432CB1412822B8BDDE10">
    <w:name w:val="D6F00838ACEB432CB1412822B8BDDE10"/>
    <w:rsid w:val="00742965"/>
  </w:style>
  <w:style w:type="paragraph" w:customStyle="1" w:styleId="E137C6B1CF3C479096A568C5CB7400CA">
    <w:name w:val="E137C6B1CF3C479096A568C5CB7400CA"/>
    <w:rsid w:val="00742965"/>
  </w:style>
  <w:style w:type="paragraph" w:customStyle="1" w:styleId="86DB7383F271469DBBC9CB963441307B">
    <w:name w:val="86DB7383F271469DBBC9CB963441307B"/>
    <w:rsid w:val="00742965"/>
  </w:style>
  <w:style w:type="paragraph" w:customStyle="1" w:styleId="6993CACF3E6F474AA0705F7E156E396B">
    <w:name w:val="6993CACF3E6F474AA0705F7E156E396B"/>
    <w:rsid w:val="00742965"/>
  </w:style>
  <w:style w:type="paragraph" w:customStyle="1" w:styleId="070BB50CFEB145888F09C686BE98484A">
    <w:name w:val="070BB50CFEB145888F09C686BE98484A"/>
    <w:rsid w:val="00742965"/>
  </w:style>
  <w:style w:type="paragraph" w:customStyle="1" w:styleId="CF30CF03983240B3A0A228AFB9219B95">
    <w:name w:val="CF30CF03983240B3A0A228AFB9219B95"/>
    <w:rsid w:val="00742965"/>
  </w:style>
  <w:style w:type="paragraph" w:customStyle="1" w:styleId="230FF34D19EB47CC9C177B5CF14A69C3">
    <w:name w:val="230FF34D19EB47CC9C177B5CF14A69C3"/>
    <w:rsid w:val="00742965"/>
  </w:style>
  <w:style w:type="paragraph" w:customStyle="1" w:styleId="90333829582542FB8CF517ED94835149">
    <w:name w:val="90333829582542FB8CF517ED94835149"/>
    <w:rsid w:val="00742965"/>
  </w:style>
  <w:style w:type="paragraph" w:customStyle="1" w:styleId="AEC21D76A057479F8879FB04BAEABB59">
    <w:name w:val="AEC21D76A057479F8879FB04BAEABB59"/>
    <w:rsid w:val="00742965"/>
  </w:style>
  <w:style w:type="paragraph" w:customStyle="1" w:styleId="0F0B230A25D946848C77259C43A498F4">
    <w:name w:val="0F0B230A25D946848C77259C43A498F4"/>
    <w:rsid w:val="00742965"/>
  </w:style>
  <w:style w:type="paragraph" w:customStyle="1" w:styleId="D0A6D8AC3E8145C680011161366CCA1C">
    <w:name w:val="D0A6D8AC3E8145C680011161366CCA1C"/>
    <w:rsid w:val="00742965"/>
  </w:style>
  <w:style w:type="paragraph" w:customStyle="1" w:styleId="77F98174FBA3467BBEC901D7FC9A2A8E">
    <w:name w:val="77F98174FBA3467BBEC901D7FC9A2A8E"/>
    <w:rsid w:val="00742965"/>
  </w:style>
  <w:style w:type="paragraph" w:customStyle="1" w:styleId="3EF3C8848A0347DBA71DA761EB7B4649">
    <w:name w:val="3EF3C8848A0347DBA71DA761EB7B4649"/>
    <w:rsid w:val="00742965"/>
  </w:style>
  <w:style w:type="paragraph" w:customStyle="1" w:styleId="FE3CBB0E89EF4EB9B65140F3EAAD9E28">
    <w:name w:val="FE3CBB0E89EF4EB9B65140F3EAAD9E28"/>
    <w:rsid w:val="00742965"/>
  </w:style>
  <w:style w:type="paragraph" w:customStyle="1" w:styleId="DC61A1F8499142D187616108073E908F">
    <w:name w:val="DC61A1F8499142D187616108073E908F"/>
    <w:rsid w:val="00742965"/>
  </w:style>
  <w:style w:type="paragraph" w:customStyle="1" w:styleId="799E0CC347F94BB9A920789DE9CEB3A8">
    <w:name w:val="799E0CC347F94BB9A920789DE9CEB3A8"/>
    <w:rsid w:val="00742965"/>
  </w:style>
  <w:style w:type="paragraph" w:customStyle="1" w:styleId="BDD175AAD42F4A95B0C4B0A966FBD70B">
    <w:name w:val="BDD175AAD42F4A95B0C4B0A966FBD70B"/>
    <w:rsid w:val="00742965"/>
  </w:style>
  <w:style w:type="paragraph" w:customStyle="1" w:styleId="08A30AC3080844EC8916372FB1B9F52A">
    <w:name w:val="08A30AC3080844EC8916372FB1B9F52A"/>
    <w:rsid w:val="00F2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03CEA-BEDB-4029-8B48-87314C47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231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forCrowd Foundation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Holat</dc:creator>
  <cp:keywords/>
  <dc:description/>
  <cp:lastModifiedBy>Serkan Holat</cp:lastModifiedBy>
  <cp:revision>6</cp:revision>
  <dcterms:created xsi:type="dcterms:W3CDTF">2015-12-16T13:50:00Z</dcterms:created>
  <dcterms:modified xsi:type="dcterms:W3CDTF">2016-02-12T23:32:00Z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